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Default="00702985" w:rsidP="00F338D8">
      <w:pPr>
        <w:pStyle w:val="Titlu"/>
        <w:ind w:left="1440" w:firstLine="720"/>
      </w:pPr>
      <w:r>
        <w:t xml:space="preserve">   </w:t>
      </w:r>
      <w:r w:rsidR="00F338D8">
        <w:t>Aplicatie de inchiriat masini pe Android</w:t>
      </w:r>
    </w:p>
    <w:p w:rsidR="00F338D8" w:rsidRPr="00F338D8" w:rsidRDefault="00F338D8" w:rsidP="00F338D8"/>
    <w:p w:rsidR="008C4393" w:rsidRPr="00D047E9" w:rsidRDefault="00702985" w:rsidP="00F338D8">
      <w:pPr>
        <w:pStyle w:val="Titlu"/>
        <w:ind w:left="6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F4087"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E3020E">
      <w:pPr>
        <w:pStyle w:val="Titlu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570E86" w:rsidRPr="00D047E9">
        <w:rPr>
          <w:rFonts w:ascii="Times New Roman" w:hAnsi="Times New Roman"/>
        </w:rPr>
        <w:br w:type="page"/>
      </w:r>
      <w:r w:rsidR="00570E86" w:rsidRPr="00D047E9">
        <w:rPr>
          <w:rFonts w:ascii="Times New Roman" w:hAnsi="Times New Roman"/>
        </w:rPr>
        <w:lastRenderedPageBreak/>
        <w:t>Table of Contents</w:t>
      </w:r>
    </w:p>
    <w:p w:rsidR="00B8677C" w:rsidRPr="00511A63" w:rsidRDefault="0056530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B8677C" w:rsidRPr="00852774">
        <w:rPr>
          <w:noProof/>
        </w:rPr>
        <w:t>1.</w:t>
      </w:r>
      <w:r w:rsidR="00B8677C" w:rsidRPr="00511A63">
        <w:rPr>
          <w:rFonts w:ascii="Calibri" w:hAnsi="Calibri"/>
          <w:noProof/>
          <w:sz w:val="22"/>
          <w:szCs w:val="22"/>
        </w:rPr>
        <w:tab/>
      </w:r>
      <w:r w:rsidR="00B8677C" w:rsidRPr="00852774">
        <w:rPr>
          <w:noProof/>
        </w:rPr>
        <w:t>Use-Cases Identification</w:t>
      </w:r>
      <w:r w:rsidR="00B8677C">
        <w:rPr>
          <w:noProof/>
        </w:rPr>
        <w:tab/>
      </w:r>
      <w:r w:rsidR="00B8677C">
        <w:rPr>
          <w:noProof/>
        </w:rPr>
        <w:fldChar w:fldCharType="begin"/>
      </w:r>
      <w:r w:rsidR="00B8677C">
        <w:rPr>
          <w:noProof/>
        </w:rPr>
        <w:instrText xml:space="preserve"> PAGEREF _Toc509437440 \h </w:instrText>
      </w:r>
      <w:r w:rsidR="00B8677C">
        <w:rPr>
          <w:noProof/>
        </w:rPr>
      </w:r>
      <w:r w:rsidR="00B8677C">
        <w:rPr>
          <w:noProof/>
        </w:rPr>
        <w:fldChar w:fldCharType="separate"/>
      </w:r>
      <w:r w:rsidR="00B8677C">
        <w:rPr>
          <w:noProof/>
        </w:rPr>
        <w:t>4</w:t>
      </w:r>
      <w:r w:rsidR="00B8677C">
        <w:rPr>
          <w:noProof/>
        </w:rPr>
        <w:fldChar w:fldCharType="end"/>
      </w:r>
    </w:p>
    <w:p w:rsidR="00B8677C" w:rsidRPr="00511A63" w:rsidRDefault="00B8677C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852774">
        <w:rPr>
          <w:noProof/>
        </w:rPr>
        <w:t>2.</w:t>
      </w:r>
      <w:r w:rsidRPr="00511A63">
        <w:rPr>
          <w:rFonts w:ascii="Calibri" w:hAnsi="Calibri"/>
          <w:noProof/>
          <w:sz w:val="22"/>
          <w:szCs w:val="22"/>
        </w:rPr>
        <w:tab/>
      </w:r>
      <w:r w:rsidRPr="00852774">
        <w:rPr>
          <w:noProof/>
        </w:rPr>
        <w:t>UML Use-Case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511A63">
        <w:lastRenderedPageBreak/>
        <w:fldChar w:fldCharType="begin"/>
      </w:r>
      <w:r w:rsidR="00511A63">
        <w:instrText xml:space="preserve">title  \* Mergeformat </w:instrText>
      </w:r>
      <w:r w:rsidR="00511A63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511A63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Titlu1"/>
        <w:rPr>
          <w:rFonts w:ascii="Times New Roman" w:hAnsi="Times New Roman"/>
        </w:rPr>
      </w:pPr>
      <w:bookmarkStart w:id="3" w:name="_Toc423410239"/>
      <w:bookmarkStart w:id="4" w:name="_Toc425054505"/>
      <w:bookmarkStart w:id="5" w:name="_Toc509437440"/>
      <w:r w:rsidRPr="00D047E9">
        <w:rPr>
          <w:rFonts w:ascii="Times New Roman" w:hAnsi="Times New Roman"/>
        </w:rPr>
        <w:t>Use-Cases Identification</w:t>
      </w:r>
      <w:bookmarkEnd w:id="5"/>
    </w:p>
    <w:p w:rsidR="008C4393" w:rsidRDefault="008C4393" w:rsidP="00D047E9">
      <w:pPr>
        <w:pStyle w:val="InfoBlue"/>
      </w:pPr>
    </w:p>
    <w:p w:rsidR="00557ED6" w:rsidRDefault="00557ED6" w:rsidP="00557ED6">
      <w:pPr>
        <w:pStyle w:val="Corptext"/>
        <w:ind w:firstLine="720"/>
      </w:pPr>
      <w:r>
        <w:t>Aplicatia are doua tipuri de utilizatori: administratorul si clientul. Cazurile de utilizare pentru administrator sunt: creare de cont, logare, adaugarea unei masini noi, stergerea unei masini si vizualizarea</w:t>
      </w:r>
      <w:r w:rsidR="007E3019">
        <w:t xml:space="preserve"> masinilor inchiriate iar pentru client: creare de cont, logare, vizualizarea masinilor disponibile si inchiriere.</w:t>
      </w:r>
    </w:p>
    <w:p w:rsidR="005768A7" w:rsidRDefault="005768A7" w:rsidP="00557ED6">
      <w:pPr>
        <w:pStyle w:val="Corptext"/>
        <w:ind w:firstLine="720"/>
      </w:pPr>
      <w:r>
        <w:t xml:space="preserve">1.Caz de utilizare: adaugare masina </w:t>
      </w:r>
    </w:p>
    <w:p w:rsidR="005768A7" w:rsidRDefault="005768A7" w:rsidP="00557ED6">
      <w:pPr>
        <w:pStyle w:val="Corptext"/>
        <w:ind w:firstLine="720"/>
      </w:pPr>
      <w:r>
        <w:tab/>
        <w:t>- init</w:t>
      </w:r>
      <w:r w:rsidR="00671F07">
        <w:t>i</w:t>
      </w:r>
      <w:r>
        <w:t>at de catre administrator</w:t>
      </w:r>
    </w:p>
    <w:p w:rsidR="005768A7" w:rsidRDefault="005768A7" w:rsidP="007F0647">
      <w:pPr>
        <w:pStyle w:val="Corptext"/>
        <w:ind w:left="2160"/>
      </w:pPr>
      <w:r>
        <w:t>-</w:t>
      </w:r>
      <w:r w:rsidR="007F0647">
        <w:t xml:space="preserve"> utilizatorul se va loga in aplicatie iar apoi va selecta din meniu optiunea de adaugare unei  masini</w:t>
      </w:r>
    </w:p>
    <w:p w:rsidR="007F0647" w:rsidRDefault="007F0647" w:rsidP="007F0647">
      <w:pPr>
        <w:pStyle w:val="Corptext"/>
        <w:ind w:left="2160"/>
      </w:pPr>
      <w:r>
        <w:t>- dupa adaugarea unei masini  se va afisa un mesaj de succes iar aceasta va aparea in meniul cu masini disponibile</w:t>
      </w:r>
    </w:p>
    <w:p w:rsidR="007F0647" w:rsidRDefault="007F0647" w:rsidP="007F0647">
      <w:pPr>
        <w:pStyle w:val="Corptext"/>
        <w:ind w:left="2160"/>
      </w:pPr>
      <w:r>
        <w:t>- in cazul in care utilizatorul nu are deja un cont isi va crea unul</w:t>
      </w:r>
    </w:p>
    <w:p w:rsidR="005768A7" w:rsidRDefault="005768A7" w:rsidP="00557ED6">
      <w:pPr>
        <w:pStyle w:val="Corptext"/>
        <w:ind w:firstLine="720"/>
      </w:pPr>
    </w:p>
    <w:p w:rsidR="007F0647" w:rsidRDefault="007F0647" w:rsidP="007F0647">
      <w:pPr>
        <w:pStyle w:val="Corptext"/>
        <w:ind w:firstLine="720"/>
      </w:pPr>
      <w:r>
        <w:t xml:space="preserve">2. Caz de utilizare: </w:t>
      </w:r>
      <w:r w:rsidR="00671F07">
        <w:t>vizualizare masini</w:t>
      </w:r>
      <w:r>
        <w:t xml:space="preserve"> </w:t>
      </w:r>
    </w:p>
    <w:p w:rsidR="007F0647" w:rsidRDefault="007F0647" w:rsidP="007F0647">
      <w:pPr>
        <w:pStyle w:val="Corptext"/>
        <w:ind w:firstLine="720"/>
      </w:pPr>
      <w:r>
        <w:tab/>
      </w:r>
      <w:r w:rsidR="00671F07">
        <w:t>- initiat de catre client</w:t>
      </w:r>
    </w:p>
    <w:p w:rsidR="007F0647" w:rsidRDefault="007F0647" w:rsidP="007F0647">
      <w:pPr>
        <w:pStyle w:val="Corptext"/>
        <w:ind w:left="2160"/>
      </w:pPr>
      <w:r>
        <w:t xml:space="preserve">- utilizatorul se va loga in aplicatie iar apoi va selecta din meniu optiunea de </w:t>
      </w:r>
      <w:r w:rsidR="00671F07">
        <w:t>vizualizare a</w:t>
      </w:r>
      <w:r>
        <w:t xml:space="preserve">  masini</w:t>
      </w:r>
      <w:r w:rsidR="00671F07">
        <w:t>lor disponibile</w:t>
      </w:r>
    </w:p>
    <w:p w:rsidR="007F0647" w:rsidRDefault="005960B8" w:rsidP="007F0647">
      <w:pPr>
        <w:pStyle w:val="Corptext"/>
        <w:ind w:left="2160"/>
      </w:pPr>
      <w:r>
        <w:t>- dupa seletarea optiunii se va afisa o lista cu toate masinile disponibile</w:t>
      </w:r>
    </w:p>
    <w:p w:rsidR="007F0647" w:rsidRDefault="007F0647" w:rsidP="007F0647">
      <w:pPr>
        <w:pStyle w:val="Corptext"/>
        <w:ind w:left="2160"/>
      </w:pPr>
      <w:r>
        <w:t>- in cazul in care utilizatorul nu are deja un cont isi va crea unul</w:t>
      </w:r>
    </w:p>
    <w:p w:rsidR="007F0647" w:rsidRDefault="007F0647" w:rsidP="007F0647">
      <w:pPr>
        <w:pStyle w:val="Corptext"/>
        <w:ind w:firstLine="720"/>
      </w:pPr>
    </w:p>
    <w:p w:rsidR="007F0647" w:rsidRDefault="007F0647" w:rsidP="007F0647">
      <w:pPr>
        <w:pStyle w:val="Corptext"/>
        <w:ind w:firstLine="720"/>
      </w:pPr>
      <w:r>
        <w:t xml:space="preserve">3. Caz de utilizare: inchiriere </w:t>
      </w:r>
      <w:r w:rsidR="00671F07">
        <w:t>masina</w:t>
      </w:r>
    </w:p>
    <w:p w:rsidR="007F0647" w:rsidRDefault="007F0647" w:rsidP="007F0647">
      <w:pPr>
        <w:pStyle w:val="Corptext"/>
        <w:ind w:firstLine="720"/>
      </w:pPr>
      <w:r>
        <w:tab/>
        <w:t>- init</w:t>
      </w:r>
      <w:r w:rsidR="00671F07">
        <w:t>i</w:t>
      </w:r>
      <w:r>
        <w:t>at de catre client</w:t>
      </w:r>
    </w:p>
    <w:p w:rsidR="007F0647" w:rsidRDefault="007F0647" w:rsidP="007F0647">
      <w:pPr>
        <w:pStyle w:val="Corptext"/>
        <w:ind w:left="2160"/>
      </w:pPr>
      <w:r>
        <w:t>- utilizatorul se va loga in aplicatie iar apoi va selecta din meniu optiunea de inchiriere a unei  masini</w:t>
      </w:r>
    </w:p>
    <w:p w:rsidR="005960B8" w:rsidRDefault="007F0647" w:rsidP="007F0647">
      <w:pPr>
        <w:pStyle w:val="Corptext"/>
        <w:ind w:left="2160"/>
      </w:pPr>
      <w:r>
        <w:t>-</w:t>
      </w:r>
      <w:r w:rsidR="005960B8">
        <w:t xml:space="preserve"> clientul va selecta masina dorita, va completa niste date necesare inchirierii iar apoi se va afisa un mesaj de success si masina va disparea din lista celor disponibile.</w:t>
      </w:r>
    </w:p>
    <w:p w:rsidR="007F0647" w:rsidRDefault="007F0647" w:rsidP="007F0647">
      <w:pPr>
        <w:pStyle w:val="Corptext"/>
        <w:ind w:left="2160"/>
      </w:pPr>
      <w:r>
        <w:t>- in cazul in care utilizatorul nu are deja un cont isi va crea unul</w:t>
      </w:r>
    </w:p>
    <w:p w:rsidR="007F0647" w:rsidRPr="00557ED6" w:rsidRDefault="007F0647" w:rsidP="00557ED6">
      <w:pPr>
        <w:pStyle w:val="Corptext"/>
        <w:ind w:firstLine="720"/>
      </w:pP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6" w:name="_Toc254773291"/>
      <w:bookmarkStart w:id="7" w:name="_Toc50943744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  <w:bookmarkEnd w:id="7"/>
    </w:p>
    <w:p w:rsidR="008C4393" w:rsidRPr="00D047E9" w:rsidRDefault="00B8677C" w:rsidP="007E18B0">
      <w:pPr>
        <w:pStyle w:val="InfoBlue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456.75pt">
            <v:imagedata r:id="rId9" o:title="usecase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A63" w:rsidRDefault="00511A63">
      <w:pPr>
        <w:spacing w:line="240" w:lineRule="auto"/>
      </w:pPr>
      <w:r>
        <w:separator/>
      </w:r>
    </w:p>
  </w:endnote>
  <w:endnote w:type="continuationSeparator" w:id="0">
    <w:p w:rsidR="00511A63" w:rsidRDefault="00511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6FA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6FA8" w:rsidRDefault="00716FA8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6FA8" w:rsidRDefault="00716FA8" w:rsidP="00F338D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 xml:space="preserve">Pocol Alexandru Gabriel,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677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6FA8" w:rsidRDefault="00716FA8">
          <w:pPr>
            <w:jc w:val="right"/>
          </w:pPr>
          <w:r>
            <w:t xml:space="preserve">Page </w:t>
          </w:r>
          <w:r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>
            <w:rPr>
              <w:rStyle w:val="Numrdepagin"/>
            </w:rPr>
            <w:fldChar w:fldCharType="separate"/>
          </w:r>
          <w:r w:rsidR="00B8677C">
            <w:rPr>
              <w:rStyle w:val="Numrdepagin"/>
              <w:noProof/>
            </w:rPr>
            <w:t>4</w:t>
          </w:r>
          <w:r>
            <w:rPr>
              <w:rStyle w:val="Numrdepagin"/>
            </w:rPr>
            <w:fldChar w:fldCharType="end"/>
          </w:r>
        </w:p>
      </w:tc>
    </w:tr>
  </w:tbl>
  <w:p w:rsidR="00716FA8" w:rsidRDefault="00716FA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A63" w:rsidRDefault="00511A63">
      <w:pPr>
        <w:spacing w:line="240" w:lineRule="auto"/>
      </w:pPr>
      <w:r>
        <w:separator/>
      </w:r>
    </w:p>
  </w:footnote>
  <w:footnote w:type="continuationSeparator" w:id="0">
    <w:p w:rsidR="00511A63" w:rsidRDefault="00511A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FA8" w:rsidRDefault="00716FA8">
    <w:pPr>
      <w:rPr>
        <w:sz w:val="24"/>
      </w:rPr>
    </w:pPr>
  </w:p>
  <w:p w:rsidR="00716FA8" w:rsidRDefault="00716FA8">
    <w:pPr>
      <w:pBdr>
        <w:top w:val="single" w:sz="6" w:space="1" w:color="auto"/>
      </w:pBdr>
      <w:rPr>
        <w:sz w:val="24"/>
      </w:rPr>
    </w:pPr>
  </w:p>
  <w:p w:rsidR="00716FA8" w:rsidRPr="00716FA8" w:rsidRDefault="00716FA8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716FA8">
      <w:rPr>
        <w:rFonts w:ascii="Arial" w:hAnsi="Arial" w:cs="Arial"/>
        <w:b/>
        <w:sz w:val="36"/>
        <w:szCs w:val="36"/>
      </w:rPr>
      <w:t>Pocol Alexandru Gabriel</w:t>
    </w:r>
  </w:p>
  <w:p w:rsidR="00716FA8" w:rsidRPr="00716FA8" w:rsidRDefault="00716FA8" w:rsidP="0004741B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716FA8">
      <w:rPr>
        <w:rFonts w:ascii="Arial" w:hAnsi="Arial" w:cs="Arial"/>
        <w:b/>
        <w:sz w:val="36"/>
        <w:szCs w:val="36"/>
      </w:rPr>
      <w:t>30235</w:t>
    </w:r>
  </w:p>
  <w:p w:rsidR="00716FA8" w:rsidRDefault="00716FA8">
    <w:pPr>
      <w:pBdr>
        <w:bottom w:val="single" w:sz="6" w:space="1" w:color="auto"/>
      </w:pBdr>
      <w:jc w:val="right"/>
      <w:rPr>
        <w:sz w:val="24"/>
      </w:rPr>
    </w:pPr>
  </w:p>
  <w:p w:rsidR="00716FA8" w:rsidRDefault="00716FA8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6FA8">
      <w:tc>
        <w:tcPr>
          <w:tcW w:w="6379" w:type="dxa"/>
        </w:tcPr>
        <w:p w:rsidR="00716FA8" w:rsidRDefault="00716FA8">
          <w:r>
            <w:t>Aplicatie de inchiriat masini pe Android</w:t>
          </w:r>
        </w:p>
      </w:tc>
      <w:tc>
        <w:tcPr>
          <w:tcW w:w="3179" w:type="dxa"/>
        </w:tcPr>
        <w:p w:rsidR="00716FA8" w:rsidRDefault="00716F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16FA8">
      <w:tc>
        <w:tcPr>
          <w:tcW w:w="6379" w:type="dxa"/>
        </w:tcPr>
        <w:p w:rsidR="00716FA8" w:rsidRDefault="00716FA8">
          <w:r>
            <w:t>Use-Case Model</w:t>
          </w:r>
        </w:p>
      </w:tc>
      <w:tc>
        <w:tcPr>
          <w:tcW w:w="3179" w:type="dxa"/>
        </w:tcPr>
        <w:p w:rsidR="00716FA8" w:rsidRDefault="00716FA8">
          <w:r>
            <w:t xml:space="preserve">  Date:  &lt;dd/mmm/yy&gt;</w:t>
          </w:r>
        </w:p>
      </w:tc>
    </w:tr>
    <w:tr w:rsidR="00716FA8">
      <w:tc>
        <w:tcPr>
          <w:tcW w:w="9558" w:type="dxa"/>
          <w:gridSpan w:val="2"/>
        </w:tcPr>
        <w:p w:rsidR="00716FA8" w:rsidRDefault="00716FA8">
          <w:r>
            <w:t>&lt;document identifier&gt;</w:t>
          </w:r>
        </w:p>
      </w:tc>
    </w:tr>
  </w:tbl>
  <w:p w:rsidR="00716FA8" w:rsidRDefault="00716FA8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511A63"/>
    <w:rsid w:val="00557ED6"/>
    <w:rsid w:val="0056530F"/>
    <w:rsid w:val="00570E86"/>
    <w:rsid w:val="005768A7"/>
    <w:rsid w:val="005960B8"/>
    <w:rsid w:val="00664E4B"/>
    <w:rsid w:val="00671F07"/>
    <w:rsid w:val="006C543D"/>
    <w:rsid w:val="00702985"/>
    <w:rsid w:val="00716FA8"/>
    <w:rsid w:val="00743681"/>
    <w:rsid w:val="007978DC"/>
    <w:rsid w:val="007E18B0"/>
    <w:rsid w:val="007E3019"/>
    <w:rsid w:val="007F0647"/>
    <w:rsid w:val="008C4393"/>
    <w:rsid w:val="0090593F"/>
    <w:rsid w:val="00B8677C"/>
    <w:rsid w:val="00C709E3"/>
    <w:rsid w:val="00D047E9"/>
    <w:rsid w:val="00D720D3"/>
    <w:rsid w:val="00E3020E"/>
    <w:rsid w:val="00F338D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1378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Pocol</cp:lastModifiedBy>
  <cp:revision>10</cp:revision>
  <dcterms:created xsi:type="dcterms:W3CDTF">2010-02-24T09:14:00Z</dcterms:created>
  <dcterms:modified xsi:type="dcterms:W3CDTF">2018-03-21T21:15:00Z</dcterms:modified>
</cp:coreProperties>
</file>