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3145D3">
      <w:pPr>
        <w:pStyle w:val="Titlu"/>
        <w:jc w:val="right"/>
        <w:rPr>
          <w:rFonts w:ascii="Times New Roman" w:hAnsi="Times New Roman"/>
        </w:rPr>
      </w:pPr>
      <w:r>
        <w:t>Aplicatie de inchiriat masini pe Android</w:t>
      </w:r>
    </w:p>
    <w:p w:rsidR="00E421C6" w:rsidRPr="00400EB4" w:rsidRDefault="00E51326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&lt;dd/mmm/yy&gt;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8D709D" w:rsidRPr="00E51326" w:rsidRDefault="00BA055D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8D709D" w:rsidRPr="00740420">
        <w:rPr>
          <w:noProof/>
        </w:rPr>
        <w:t>1.</w:t>
      </w:r>
      <w:r w:rsidR="008D709D" w:rsidRPr="00E51326">
        <w:rPr>
          <w:rFonts w:ascii="Calibri" w:hAnsi="Calibri"/>
          <w:noProof/>
          <w:sz w:val="22"/>
          <w:szCs w:val="22"/>
        </w:rPr>
        <w:tab/>
      </w:r>
      <w:r w:rsidR="008D709D" w:rsidRPr="00740420">
        <w:rPr>
          <w:noProof/>
        </w:rPr>
        <w:t>Introduction</w:t>
      </w:r>
      <w:r w:rsidR="008D709D">
        <w:rPr>
          <w:noProof/>
        </w:rPr>
        <w:tab/>
      </w:r>
      <w:r w:rsidR="008D709D">
        <w:rPr>
          <w:noProof/>
        </w:rPr>
        <w:fldChar w:fldCharType="begin"/>
      </w:r>
      <w:r w:rsidR="008D709D">
        <w:rPr>
          <w:noProof/>
        </w:rPr>
        <w:instrText xml:space="preserve"> PAGEREF _Toc509437022 \h </w:instrText>
      </w:r>
      <w:r w:rsidR="008D709D">
        <w:rPr>
          <w:noProof/>
        </w:rPr>
      </w:r>
      <w:r w:rsidR="008D709D">
        <w:rPr>
          <w:noProof/>
        </w:rPr>
        <w:fldChar w:fldCharType="separate"/>
      </w:r>
      <w:r w:rsidR="008D709D">
        <w:rPr>
          <w:noProof/>
        </w:rPr>
        <w:t>4</w:t>
      </w:r>
      <w:r w:rsidR="008D709D">
        <w:rPr>
          <w:noProof/>
        </w:rPr>
        <w:fldChar w:fldCharType="end"/>
      </w:r>
    </w:p>
    <w:p w:rsidR="008D709D" w:rsidRPr="00E51326" w:rsidRDefault="008D709D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2.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709D" w:rsidRPr="00E51326" w:rsidRDefault="008D709D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2.1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709D" w:rsidRPr="00E51326" w:rsidRDefault="008D709D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2.2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709D" w:rsidRPr="00E51326" w:rsidRDefault="008D709D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2.3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709D" w:rsidRPr="00E51326" w:rsidRDefault="008D709D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2.4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Testability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709D" w:rsidRPr="00E51326" w:rsidRDefault="008D709D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2.5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709D" w:rsidRPr="00E51326" w:rsidRDefault="008D709D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40420">
        <w:rPr>
          <w:noProof/>
        </w:rPr>
        <w:t>3.</w:t>
      </w:r>
      <w:r w:rsidRPr="00E51326">
        <w:rPr>
          <w:rFonts w:ascii="Calibri" w:hAnsi="Calibri"/>
          <w:noProof/>
          <w:sz w:val="22"/>
          <w:szCs w:val="22"/>
        </w:rPr>
        <w:tab/>
      </w:r>
      <w:r w:rsidRPr="00740420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_Toc509437029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6833AA" w:rsidRDefault="00AD64E8" w:rsidP="004A22D4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37022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4A22D4" w:rsidRPr="004A22D4" w:rsidRDefault="004A22D4" w:rsidP="004A22D4"/>
    <w:p w:rsidR="006833AA" w:rsidRPr="006833AA" w:rsidRDefault="006833AA" w:rsidP="006833AA">
      <w:pPr>
        <w:pStyle w:val="Corptext"/>
      </w:pPr>
      <w:r>
        <w:tab/>
        <w:t xml:space="preserve">Specificatia suplimentara contine specificatiile </w:t>
      </w:r>
      <w:r w:rsidR="004A22D4">
        <w:t>sistemului</w:t>
      </w:r>
      <w:r>
        <w:t xml:space="preserve"> care nu sunt capturate in cazurile de utilizare. Printre acestea se numara: standardele aplicatiei din punct de vedere al calitatii, performanta, </w:t>
      </w:r>
      <w:r w:rsidR="00AF3A22">
        <w:t>fiabilitatea, testabilitatea</w:t>
      </w:r>
      <w:r w:rsidR="004A22D4">
        <w:t>, Securitate precum si constrangerile de design.</w:t>
      </w:r>
      <w:r w:rsidR="00AF3A22">
        <w:t xml:space="preserve"> </w:t>
      </w:r>
    </w:p>
    <w:p w:rsidR="00697B53" w:rsidRPr="00400EB4" w:rsidRDefault="00697B53">
      <w:pPr>
        <w:pStyle w:val="Titlu1"/>
        <w:rPr>
          <w:rFonts w:ascii="Times New Roman" w:hAnsi="Times New Roman"/>
        </w:rPr>
      </w:pPr>
      <w:bookmarkStart w:id="3" w:name="_Toc509437023"/>
      <w:r w:rsidRPr="00400EB4">
        <w:rPr>
          <w:rFonts w:ascii="Times New Roman" w:hAnsi="Times New Roman"/>
        </w:rPr>
        <w:t>Non-functional Requirements</w:t>
      </w:r>
      <w:bookmarkEnd w:id="3"/>
    </w:p>
    <w:p w:rsidR="004F21FD" w:rsidRDefault="004F21FD" w:rsidP="004A22D4">
      <w:pPr>
        <w:rPr>
          <w:i/>
          <w:color w:val="C0504D"/>
        </w:rPr>
      </w:pPr>
    </w:p>
    <w:p w:rsidR="004F21FD" w:rsidRDefault="004F21FD" w:rsidP="0040432F">
      <w:pPr>
        <w:ind w:firstLine="720"/>
      </w:pPr>
      <w:r>
        <w:rPr>
          <w:i/>
          <w:color w:val="C0504D"/>
        </w:rPr>
        <w:tab/>
        <w:t>-</w:t>
      </w:r>
      <w:r>
        <w:t>Meniul principal al aplicatiei trebuie sa se incarce in mai putin de o secunda</w:t>
      </w:r>
    </w:p>
    <w:p w:rsidR="004F21FD" w:rsidRDefault="004F21FD" w:rsidP="0040432F">
      <w:pPr>
        <w:ind w:firstLine="720"/>
      </w:pPr>
      <w:r>
        <w:tab/>
        <w:t>-Culorile predominate trebuie sa fie inchise.</w:t>
      </w:r>
    </w:p>
    <w:p w:rsidR="004A22D4" w:rsidRDefault="004F21FD" w:rsidP="008D709D">
      <w:pPr>
        <w:ind w:firstLine="720"/>
      </w:pPr>
      <w:r>
        <w:tab/>
        <w:t>-</w:t>
      </w:r>
      <w:r w:rsidR="008D709D">
        <w:t>Sistemul trebuie sa nu consume prea mult din energia bateriei.</w:t>
      </w:r>
    </w:p>
    <w:p w:rsidR="008D709D" w:rsidRDefault="008D709D" w:rsidP="008D709D">
      <w:pPr>
        <w:ind w:firstLine="720"/>
      </w:pPr>
      <w:r>
        <w:tab/>
        <w:t>-Versiunea minima suporta de system de operare este Android 6.0.1.</w:t>
      </w:r>
    </w:p>
    <w:p w:rsidR="004A22D4" w:rsidRPr="004F21FD" w:rsidRDefault="004A22D4" w:rsidP="0040432F">
      <w:pPr>
        <w:ind w:firstLine="720"/>
      </w:pPr>
    </w:p>
    <w:p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509437024"/>
      <w:r w:rsidRPr="00400EB4">
        <w:rPr>
          <w:rFonts w:ascii="Times New Roman" w:hAnsi="Times New Roman"/>
        </w:rPr>
        <w:t>Availability</w:t>
      </w:r>
      <w:bookmarkEnd w:id="4"/>
    </w:p>
    <w:p w:rsidR="004A22D4" w:rsidRPr="004A22D4" w:rsidRDefault="004A22D4" w:rsidP="004A22D4"/>
    <w:p w:rsidR="004F21FD" w:rsidRPr="004F21FD" w:rsidRDefault="008D709D" w:rsidP="004F21FD">
      <w:pPr>
        <w:ind w:left="1440"/>
      </w:pPr>
      <w:r>
        <w:t>Sis</w:t>
      </w:r>
      <w:r w:rsidR="007E74EF">
        <w:t>temul trebuie sa functioneze co</w:t>
      </w:r>
      <w:bookmarkStart w:id="5" w:name="_GoBack"/>
      <w:bookmarkEnd w:id="5"/>
      <w:r>
        <w:t>rect la orice ora si pentru orice perioada de timp</w:t>
      </w:r>
      <w:r w:rsidR="004A22D4">
        <w:t>.</w:t>
      </w:r>
    </w:p>
    <w:p w:rsidR="004F21FD" w:rsidRPr="004F21FD" w:rsidRDefault="004F21FD" w:rsidP="004F21FD">
      <w:pPr>
        <w:ind w:left="1440"/>
      </w:pP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509437025"/>
      <w:r w:rsidRPr="00400EB4">
        <w:rPr>
          <w:rFonts w:ascii="Times New Roman" w:hAnsi="Times New Roman"/>
        </w:rPr>
        <w:t>Performance</w:t>
      </w:r>
      <w:bookmarkEnd w:id="6"/>
    </w:p>
    <w:p w:rsidR="004A22D4" w:rsidRPr="004A22D4" w:rsidRDefault="004A22D4" w:rsidP="004A22D4"/>
    <w:p w:rsidR="004F21FD" w:rsidRDefault="00DC054B" w:rsidP="004F21FD">
      <w:pPr>
        <w:ind w:left="720" w:firstLine="720"/>
      </w:pPr>
      <w:r>
        <w:t>Sistemul</w:t>
      </w:r>
      <w:r w:rsidR="004F21FD">
        <w:t xml:space="preserve"> trebuie sa functioneze rapid</w:t>
      </w:r>
      <w:r w:rsidR="008D709D">
        <w:t xml:space="preserve"> si corect</w:t>
      </w:r>
      <w:r w:rsidR="004F21FD">
        <w:t xml:space="preserve"> fara a bloca interfata utilizatorului in timpul executarii uno</w:t>
      </w:r>
      <w:r w:rsidR="005D5488">
        <w:t xml:space="preserve">r </w:t>
      </w:r>
      <w:r w:rsidR="004F21FD">
        <w:t>operatii mai complexe.</w:t>
      </w:r>
      <w:r w:rsidR="008D709D">
        <w:t xml:space="preserve"> </w:t>
      </w:r>
    </w:p>
    <w:p w:rsidR="004A22D4" w:rsidRPr="004F21FD" w:rsidRDefault="004A22D4" w:rsidP="004F21FD">
      <w:pPr>
        <w:ind w:left="720" w:firstLine="720"/>
      </w:pP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509437026"/>
      <w:r w:rsidRPr="00400EB4">
        <w:rPr>
          <w:rFonts w:ascii="Times New Roman" w:hAnsi="Times New Roman"/>
        </w:rPr>
        <w:t>Security</w:t>
      </w:r>
      <w:bookmarkEnd w:id="7"/>
    </w:p>
    <w:p w:rsidR="004A22D4" w:rsidRPr="004A22D4" w:rsidRDefault="004A22D4" w:rsidP="004A22D4"/>
    <w:p w:rsidR="004F21FD" w:rsidRDefault="004F21FD" w:rsidP="004F21FD">
      <w:pPr>
        <w:ind w:left="1440"/>
      </w:pPr>
      <w:r>
        <w:t>Datele</w:t>
      </w:r>
      <w:r w:rsidR="005D5488">
        <w:t xml:space="preserve"> personale</w:t>
      </w:r>
      <w:r>
        <w:t xml:space="preserve"> despre utilizatori trebuie sa fie securizate</w:t>
      </w:r>
      <w:r w:rsidR="004A22D4">
        <w:t>.</w:t>
      </w:r>
    </w:p>
    <w:p w:rsidR="004A22D4" w:rsidRPr="004F21FD" w:rsidRDefault="004A22D4" w:rsidP="004F21FD">
      <w:pPr>
        <w:ind w:left="1440"/>
      </w:pP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509437027"/>
      <w:r w:rsidRPr="00400EB4">
        <w:rPr>
          <w:rFonts w:ascii="Times New Roman" w:hAnsi="Times New Roman"/>
        </w:rPr>
        <w:t>Testability</w:t>
      </w:r>
      <w:bookmarkEnd w:id="8"/>
    </w:p>
    <w:p w:rsidR="008D709D" w:rsidRDefault="008D709D" w:rsidP="008D709D">
      <w:pPr>
        <w:ind w:left="1440"/>
      </w:pPr>
    </w:p>
    <w:p w:rsidR="008D709D" w:rsidRPr="008D709D" w:rsidRDefault="008D709D" w:rsidP="008D709D">
      <w:pPr>
        <w:ind w:left="1440"/>
      </w:pPr>
      <w:r>
        <w:t>Sistemul trebuie sa permita testarea automata a acestuia.</w:t>
      </w:r>
    </w:p>
    <w:p w:rsidR="004F21FD" w:rsidRPr="004F21FD" w:rsidRDefault="004F21FD" w:rsidP="004F21FD">
      <w:pPr>
        <w:ind w:left="1440"/>
      </w:pPr>
    </w:p>
    <w:p w:rsidR="00DC054B" w:rsidRDefault="0040432F" w:rsidP="008D709D">
      <w:pPr>
        <w:pStyle w:val="Titlu2"/>
        <w:rPr>
          <w:rFonts w:ascii="Times New Roman" w:hAnsi="Times New Roman"/>
        </w:rPr>
      </w:pPr>
      <w:bookmarkStart w:id="9" w:name="_Toc509437028"/>
      <w:r w:rsidRPr="00400EB4">
        <w:rPr>
          <w:rFonts w:ascii="Times New Roman" w:hAnsi="Times New Roman"/>
        </w:rPr>
        <w:t>Usability</w:t>
      </w:r>
      <w:bookmarkEnd w:id="9"/>
    </w:p>
    <w:p w:rsidR="008D709D" w:rsidRPr="008D709D" w:rsidRDefault="008D709D" w:rsidP="008D709D"/>
    <w:p w:rsidR="00DC054B" w:rsidRPr="00DC054B" w:rsidRDefault="00DC054B" w:rsidP="008D709D">
      <w:pPr>
        <w:ind w:left="1440" w:firstLine="720"/>
      </w:pPr>
      <w:r>
        <w:t>Sistemul trebuie sa permita indeplinirea functionalitatilor dorite de u</w:t>
      </w:r>
      <w:r w:rsidR="008D709D">
        <w:t xml:space="preserve">tilizatorii specificati </w:t>
      </w:r>
      <w:r>
        <w:t xml:space="preserve">intr-un mod </w:t>
      </w:r>
      <w:r w:rsidR="008D709D">
        <w:t>efficient asigurand satisfactia acestora. Sistemul va fi folosit in domeniul inchirierii de masini.</w:t>
      </w:r>
    </w:p>
    <w:p w:rsidR="0040432F" w:rsidRPr="00400EB4" w:rsidRDefault="0040432F" w:rsidP="0040432F"/>
    <w:p w:rsidR="00E421C6" w:rsidRDefault="00AD64E8">
      <w:pPr>
        <w:pStyle w:val="Titlu1"/>
        <w:rPr>
          <w:rFonts w:ascii="Times New Roman" w:hAnsi="Times New Roman"/>
        </w:rPr>
      </w:pPr>
      <w:bookmarkStart w:id="10" w:name="_Toc509437029"/>
      <w:r w:rsidRPr="00400EB4">
        <w:rPr>
          <w:rFonts w:ascii="Times New Roman" w:hAnsi="Times New Roman"/>
        </w:rPr>
        <w:t>Design Constraints</w:t>
      </w:r>
      <w:bookmarkEnd w:id="10"/>
    </w:p>
    <w:p w:rsidR="004A22D4" w:rsidRPr="004A22D4" w:rsidRDefault="004A22D4" w:rsidP="004A22D4"/>
    <w:p w:rsidR="005D5488" w:rsidRPr="005D5488" w:rsidRDefault="00DC054B" w:rsidP="005D5488">
      <w:pPr>
        <w:pStyle w:val="Corptext"/>
        <w:ind w:firstLine="720"/>
      </w:pPr>
      <w:r>
        <w:t>Sistemul trebuie dezvoltat</w:t>
      </w:r>
      <w:r w:rsidR="005D5488">
        <w:t xml:space="preserve"> in a</w:t>
      </w:r>
      <w:r>
        <w:t>sa fel incat arhitectura acestui</w:t>
      </w:r>
      <w:r w:rsidR="005D5488">
        <w:t>a sa fie impartita pe layere bine definite. Limbajul de programare folosit va fi Java iar kit-ul de dezvoltare va fi Android SDK. De asemenea interfata utilizatoruiui  trebuie sa fie compusa din cel putin 3 parti: o parte pentru log in/sign in, meniu principal cu lista masinilor si functionalitatile disponibile fiecarui tip de user si o parte cu detalii despre fiecare masina.</w:t>
      </w:r>
    </w:p>
    <w:p w:rsidR="00921E0D" w:rsidRPr="00400EB4" w:rsidRDefault="00921E0D">
      <w:pPr>
        <w:pStyle w:val="Corptext"/>
      </w:pPr>
    </w:p>
    <w:sectPr w:rsidR="00921E0D" w:rsidRPr="00400EB4" w:rsidSect="00E421C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3AF" w:rsidRDefault="002233AF">
      <w:pPr>
        <w:spacing w:line="240" w:lineRule="auto"/>
      </w:pPr>
      <w:r>
        <w:separator/>
      </w:r>
    </w:p>
  </w:endnote>
  <w:endnote w:type="continuationSeparator" w:id="0">
    <w:p w:rsidR="002233AF" w:rsidRDefault="00223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5D3" w:rsidRDefault="003145D3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5D3" w:rsidRDefault="003145D3">
    <w:pPr>
      <w:pStyle w:val="Subso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3145D3">
          <w:pPr>
            <w:jc w:val="center"/>
          </w:pPr>
          <w:r>
            <w:sym w:font="Symbol" w:char="F0D3"/>
          </w:r>
          <w:r w:rsidR="003145D3">
            <w:t>Pocol Alexandru Gabriel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7E74EF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7E74EF">
            <w:rPr>
              <w:rStyle w:val="Numrdepagin"/>
              <w:noProof/>
            </w:rPr>
            <w:t>3</w:t>
          </w:r>
          <w:r w:rsidR="00BA055D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3AF" w:rsidRDefault="002233AF">
      <w:pPr>
        <w:spacing w:line="240" w:lineRule="auto"/>
      </w:pPr>
      <w:r>
        <w:separator/>
      </w:r>
    </w:p>
  </w:footnote>
  <w:footnote w:type="continuationSeparator" w:id="0">
    <w:p w:rsidR="002233AF" w:rsidRDefault="00223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5D3" w:rsidRDefault="003145D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3145D3" w:rsidRDefault="003145D3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3145D3">
      <w:rPr>
        <w:rFonts w:ascii="Arial" w:hAnsi="Arial" w:cs="Arial"/>
        <w:sz w:val="36"/>
        <w:szCs w:val="36"/>
      </w:rPr>
      <w:t>Pocol Alexandru Gabriel</w:t>
    </w:r>
  </w:p>
  <w:p w:rsidR="00697B53" w:rsidRPr="003145D3" w:rsidRDefault="003145D3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3145D3">
      <w:rPr>
        <w:rFonts w:ascii="Arial" w:hAnsi="Arial" w:cs="Arial"/>
        <w:sz w:val="36"/>
        <w:szCs w:val="36"/>
      </w:rPr>
      <w:t>30235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5D3" w:rsidRDefault="003145D3">
    <w:pPr>
      <w:pStyle w:val="Ante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145D3" w:rsidP="003145D3">
          <w:r>
            <w:t>Aplicatie de inchiriat masini pe Android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E51326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>
          <w:r>
            <w:t xml:space="preserve">  Date:  &lt;dd/mmm/yy&gt;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Ante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2233AF"/>
    <w:rsid w:val="003145D3"/>
    <w:rsid w:val="00400EB4"/>
    <w:rsid w:val="0040432F"/>
    <w:rsid w:val="004A22D4"/>
    <w:rsid w:val="004F21FD"/>
    <w:rsid w:val="005D5488"/>
    <w:rsid w:val="006833AA"/>
    <w:rsid w:val="00697B53"/>
    <w:rsid w:val="007A32FC"/>
    <w:rsid w:val="007E74EF"/>
    <w:rsid w:val="008421A9"/>
    <w:rsid w:val="008836C3"/>
    <w:rsid w:val="008D709D"/>
    <w:rsid w:val="00921E0D"/>
    <w:rsid w:val="00AD64E8"/>
    <w:rsid w:val="00AF3A22"/>
    <w:rsid w:val="00BA055D"/>
    <w:rsid w:val="00CA6674"/>
    <w:rsid w:val="00DC054B"/>
    <w:rsid w:val="00E01F64"/>
    <w:rsid w:val="00E421C6"/>
    <w:rsid w:val="00E5132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208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Pocol</cp:lastModifiedBy>
  <cp:revision>10</cp:revision>
  <cp:lastPrinted>1900-12-31T22:00:00Z</cp:lastPrinted>
  <dcterms:created xsi:type="dcterms:W3CDTF">2010-02-24T09:18:00Z</dcterms:created>
  <dcterms:modified xsi:type="dcterms:W3CDTF">2018-03-21T21:37:00Z</dcterms:modified>
</cp:coreProperties>
</file>